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4670"/>
        <w:gridCol w:w="4690"/>
      </w:tblGrid>
      <w:tr w:rsidR="000E1CF3" w14:paraId="0210B204" w14:textId="77777777">
        <w:trPr>
          <w:trHeight w:val="1413"/>
        </w:trPr>
        <w:tc>
          <w:tcPr>
            <w:tcW w:w="4670" w:type="dxa"/>
          </w:tcPr>
          <w:p w14:paraId="3DCF3A5F" w14:textId="77777777" w:rsidR="000E1CF3" w:rsidRDefault="00307B81">
            <w:pPr>
              <w:pStyle w:val="Title"/>
            </w:pPr>
            <w:r>
              <w:t>INVOICE</w:t>
            </w:r>
          </w:p>
          <w:p w14:paraId="41889B3A" w14:textId="75BC88AE" w:rsidR="000E1CF3" w:rsidRDefault="000E1CF3">
            <w:pPr>
              <w:pStyle w:val="Contactinfo"/>
            </w:pPr>
          </w:p>
        </w:tc>
        <w:tc>
          <w:tcPr>
            <w:tcW w:w="4690" w:type="dxa"/>
          </w:tcPr>
          <w:p w14:paraId="30B7CAB3" w14:textId="1AF60D33" w:rsidR="000E1CF3" w:rsidRDefault="00C0770F" w:rsidP="00C0770F">
            <w:pPr>
              <w:pStyle w:val="slogan"/>
              <w:jc w:val="center"/>
            </w:pPr>
            <w:r>
              <w:t xml:space="preserve">                                          </w:t>
            </w:r>
            <w:r w:rsidR="009566C0">
              <w:rPr>
                <w:noProof/>
              </w:rPr>
              <w:drawing>
                <wp:inline distT="0" distB="0" distL="0" distR="0" wp14:anchorId="1D04D158" wp14:editId="5CDFDEC1">
                  <wp:extent cx="762000" cy="7778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597" cy="790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E80B93" w14:textId="1D4B348F" w:rsidR="000E1CF3" w:rsidRDefault="000E1CF3">
            <w:pPr>
              <w:pStyle w:val="slogan"/>
            </w:pPr>
          </w:p>
        </w:tc>
      </w:tr>
    </w:tbl>
    <w:tbl>
      <w:tblPr>
        <w:tblW w:w="2981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2610"/>
        <w:gridCol w:w="565"/>
        <w:gridCol w:w="2405"/>
      </w:tblGrid>
      <w:tr w:rsidR="009566C0" w14:paraId="598AF1CD" w14:textId="77777777" w:rsidTr="009566C0">
        <w:trPr>
          <w:trHeight w:val="1620"/>
        </w:trPr>
        <w:tc>
          <w:tcPr>
            <w:tcW w:w="2610" w:type="dxa"/>
          </w:tcPr>
          <w:p w14:paraId="13C6D191" w14:textId="692C093E" w:rsidR="009566C0" w:rsidRDefault="009566C0" w:rsidP="002A12CB">
            <w:pPr>
              <w:pStyle w:val="Contactinfo"/>
            </w:pPr>
          </w:p>
        </w:tc>
        <w:tc>
          <w:tcPr>
            <w:tcW w:w="565" w:type="dxa"/>
            <w:tcMar>
              <w:right w:w="115" w:type="dxa"/>
            </w:tcMar>
          </w:tcPr>
          <w:p w14:paraId="4D625D40" w14:textId="77777777" w:rsidR="009566C0" w:rsidRDefault="009566C0">
            <w:pPr>
              <w:pStyle w:val="Heading1"/>
            </w:pPr>
            <w:r>
              <w:t>To</w:t>
            </w:r>
          </w:p>
        </w:tc>
        <w:tc>
          <w:tcPr>
            <w:tcW w:w="2405" w:type="dxa"/>
          </w:tcPr>
          <w:p w14:paraId="030C4D7F" w14:textId="4D9329E9" w:rsidR="009566C0" w:rsidRDefault="009566C0" w:rsidP="009566C0">
            <w:pPr>
              <w:pStyle w:val="Contactinfo"/>
            </w:pPr>
            <w:bookmarkStart w:id="0" w:name="_GoBack"/>
            <w:bookmarkEnd w:id="0"/>
          </w:p>
        </w:tc>
      </w:tr>
    </w:tbl>
    <w:p w14:paraId="426B2B4D" w14:textId="77777777" w:rsidR="000E1CF3" w:rsidRDefault="000E1CF3"/>
    <w:tbl>
      <w:tblPr>
        <w:tblW w:w="2840" w:type="pct"/>
        <w:tblInd w:w="-5" w:type="dxa"/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  <w:tblDescription w:val="Layout table"/>
      </w:tblPr>
      <w:tblGrid>
        <w:gridCol w:w="3691"/>
        <w:gridCol w:w="1620"/>
      </w:tblGrid>
      <w:tr w:rsidR="009566C0" w14:paraId="6600E597" w14:textId="77777777" w:rsidTr="00B947E5">
        <w:trPr>
          <w:trHeight w:val="288"/>
        </w:trPr>
        <w:sdt>
          <w:sdtPr>
            <w:id w:val="-158859357"/>
            <w:placeholder>
              <w:docPart w:val="D7864898024D4BFBBB58C2262600B1D9"/>
            </w:placeholder>
            <w:temporary/>
            <w:showingPlcHdr/>
            <w15:appearance w15:val="hidden"/>
          </w:sdtPr>
          <w:sdtContent>
            <w:tc>
              <w:tcPr>
                <w:tcW w:w="3691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shd w:val="clear" w:color="auto" w:fill="DBE5F1" w:themeFill="accent1" w:themeFillTint="33"/>
                <w:tcMar>
                  <w:top w:w="58" w:type="dxa"/>
                  <w:bottom w:w="58" w:type="dxa"/>
                </w:tcMar>
                <w:vAlign w:val="center"/>
              </w:tcPr>
              <w:p w14:paraId="2468FD0B" w14:textId="77777777" w:rsidR="009566C0" w:rsidRDefault="009566C0">
                <w:pPr>
                  <w:pStyle w:val="Heading2"/>
                </w:pPr>
                <w:r>
                  <w:t>Salesperson</w:t>
                </w:r>
              </w:p>
            </w:tc>
          </w:sdtContent>
        </w:sdt>
        <w:sdt>
          <w:sdtPr>
            <w:id w:val="-2028706703"/>
            <w:placeholder>
              <w:docPart w:val="24B540A92339409D9BFBF16F5234C6BD"/>
            </w:placeholder>
            <w:temporary/>
            <w:showingPlcHdr/>
            <w15:appearance w15:val="hidden"/>
          </w:sdtPr>
          <w:sdtContent>
            <w:tc>
              <w:tcPr>
                <w:tcW w:w="162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shd w:val="clear" w:color="auto" w:fill="DBE5F1" w:themeFill="accent1" w:themeFillTint="33"/>
                <w:tcMar>
                  <w:top w:w="58" w:type="dxa"/>
                  <w:bottom w:w="58" w:type="dxa"/>
                </w:tcMar>
                <w:vAlign w:val="center"/>
              </w:tcPr>
              <w:p w14:paraId="6AC06131" w14:textId="77777777" w:rsidR="009566C0" w:rsidRDefault="009566C0">
                <w:pPr>
                  <w:pStyle w:val="Heading2"/>
                </w:pPr>
                <w:r>
                  <w:t>Job</w:t>
                </w:r>
              </w:p>
            </w:tc>
          </w:sdtContent>
        </w:sdt>
      </w:tr>
      <w:tr w:rsidR="009566C0" w14:paraId="5CE295AE" w14:textId="77777777" w:rsidTr="00B947E5">
        <w:trPr>
          <w:trHeight w:val="288"/>
        </w:trPr>
        <w:tc>
          <w:tcPr>
            <w:tcW w:w="369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0" w:type="dxa"/>
            </w:tcMar>
            <w:vAlign w:val="center"/>
          </w:tcPr>
          <w:p w14:paraId="4B74C22C" w14:textId="77777777" w:rsidR="009566C0" w:rsidRDefault="009566C0"/>
        </w:tc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949F689" w14:textId="77777777" w:rsidR="009566C0" w:rsidRDefault="009566C0"/>
        </w:tc>
      </w:tr>
    </w:tbl>
    <w:p w14:paraId="7B950E7F" w14:textId="77777777" w:rsidR="000E1CF3" w:rsidRDefault="000E1CF3"/>
    <w:tbl>
      <w:tblPr>
        <w:tblW w:w="4620" w:type="pct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  <w:tblDescription w:val="Content layout table"/>
      </w:tblPr>
      <w:tblGrid>
        <w:gridCol w:w="1170"/>
        <w:gridCol w:w="4679"/>
        <w:gridCol w:w="1350"/>
        <w:gridCol w:w="1440"/>
      </w:tblGrid>
      <w:tr w:rsidR="00BA3EE6" w14:paraId="48A4CEE7" w14:textId="77777777" w:rsidTr="005317A8">
        <w:trPr>
          <w:trHeight w:val="288"/>
          <w:tblHeader/>
        </w:trPr>
        <w:sdt>
          <w:sdtPr>
            <w:id w:val="1615097433"/>
            <w:placeholder>
              <w:docPart w:val="193A1AEA5F034BB2AE8E59B0E9F98E25"/>
            </w:placeholder>
            <w:temporary/>
            <w:showingPlcHdr/>
            <w15:appearance w15:val="hidden"/>
          </w:sdtPr>
          <w:sdtContent>
            <w:tc>
              <w:tcPr>
                <w:tcW w:w="1170" w:type="dxa"/>
                <w:shd w:val="clear" w:color="auto" w:fill="DBE5F1" w:themeFill="accent1" w:themeFillTint="33"/>
                <w:tcMar>
                  <w:top w:w="58" w:type="dxa"/>
                  <w:left w:w="115" w:type="dxa"/>
                  <w:bottom w:w="58" w:type="dxa"/>
                  <w:right w:w="115" w:type="dxa"/>
                </w:tcMar>
                <w:vAlign w:val="center"/>
              </w:tcPr>
              <w:p w14:paraId="205A199F" w14:textId="77777777" w:rsidR="00BA3EE6" w:rsidRDefault="00BA3EE6">
                <w:pPr>
                  <w:pStyle w:val="Heading2"/>
                </w:pPr>
                <w:r>
                  <w:t>qty</w:t>
                </w:r>
              </w:p>
            </w:tc>
          </w:sdtContent>
        </w:sdt>
        <w:tc>
          <w:tcPr>
            <w:tcW w:w="4680" w:type="dxa"/>
            <w:shd w:val="clear" w:color="auto" w:fill="DBE5F1" w:themeFill="accent1" w:themeFillTint="33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7918B11" w14:textId="5160AF3A" w:rsidR="00BA3EE6" w:rsidRDefault="00BA3EE6">
            <w:pPr>
              <w:pStyle w:val="Heading2"/>
            </w:pPr>
            <w:sdt>
              <w:sdtPr>
                <w:id w:val="937573018"/>
                <w:placeholder>
                  <w:docPart w:val="D645513A26144519B053DDF79E4C9E79"/>
                </w:placeholder>
                <w:temporary/>
                <w:showingPlcHdr/>
                <w15:appearance w15:val="hidden"/>
              </w:sdtPr>
              <w:sdtContent>
                <w:r>
                  <w:t>item #</w:t>
                </w:r>
              </w:sdtContent>
            </w:sdt>
            <w:r>
              <w:t xml:space="preserve"> </w:t>
            </w:r>
            <w:sdt>
              <w:sdtPr>
                <w:id w:val="-1783718872"/>
                <w:placeholder>
                  <w:docPart w:val="A45F9D295A674E9F8123B72E9029C150"/>
                </w:placeholder>
                <w:temporary/>
                <w:showingPlcHdr/>
                <w15:appearance w15:val="hidden"/>
              </w:sdtPr>
              <w:sdtContent>
                <w:r>
                  <w:t>description</w:t>
                </w:r>
              </w:sdtContent>
            </w:sdt>
          </w:p>
        </w:tc>
        <w:sdt>
          <w:sdtPr>
            <w:id w:val="1303117317"/>
            <w:placeholder>
              <w:docPart w:val="B2A364BFB9584F66A8E1228671D8AA7A"/>
            </w:placeholder>
            <w:temporary/>
            <w:showingPlcHdr/>
            <w15:appearance w15:val="hidden"/>
          </w:sdtPr>
          <w:sdtContent>
            <w:tc>
              <w:tcPr>
                <w:tcW w:w="1350" w:type="dxa"/>
                <w:shd w:val="clear" w:color="auto" w:fill="DBE5F1" w:themeFill="accent1" w:themeFillTint="33"/>
                <w:tcMar>
                  <w:top w:w="58" w:type="dxa"/>
                  <w:left w:w="115" w:type="dxa"/>
                  <w:bottom w:w="58" w:type="dxa"/>
                  <w:right w:w="115" w:type="dxa"/>
                </w:tcMar>
                <w:vAlign w:val="center"/>
              </w:tcPr>
              <w:p w14:paraId="25910E87" w14:textId="77777777" w:rsidR="00BA3EE6" w:rsidRDefault="00BA3EE6">
                <w:pPr>
                  <w:pStyle w:val="Heading2"/>
                </w:pPr>
                <w:r>
                  <w:t>unit price</w:t>
                </w:r>
              </w:p>
            </w:tc>
          </w:sdtContent>
        </w:sdt>
        <w:sdt>
          <w:sdtPr>
            <w:id w:val="-46299475"/>
            <w:placeholder>
              <w:docPart w:val="8F237FFF557F4E1999EE7961EA003F8A"/>
            </w:placeholder>
            <w:temporary/>
            <w:showingPlcHdr/>
            <w15:appearance w15:val="hidden"/>
          </w:sdtPr>
          <w:sdtContent>
            <w:tc>
              <w:tcPr>
                <w:tcW w:w="1440" w:type="dxa"/>
                <w:shd w:val="clear" w:color="auto" w:fill="DBE5F1" w:themeFill="accent1" w:themeFillTint="33"/>
                <w:tcMar>
                  <w:top w:w="58" w:type="dxa"/>
                  <w:left w:w="115" w:type="dxa"/>
                  <w:bottom w:w="58" w:type="dxa"/>
                  <w:right w:w="115" w:type="dxa"/>
                </w:tcMar>
                <w:vAlign w:val="center"/>
              </w:tcPr>
              <w:p w14:paraId="640C5850" w14:textId="77777777" w:rsidR="00BA3EE6" w:rsidRDefault="00BA3EE6">
                <w:pPr>
                  <w:pStyle w:val="Heading2"/>
                </w:pPr>
                <w:r>
                  <w:t>line total</w:t>
                </w:r>
              </w:p>
            </w:tc>
          </w:sdtContent>
        </w:sdt>
      </w:tr>
      <w:tr w:rsidR="00BA3EE6" w14:paraId="27BB96EE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5A24596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F6EBE2F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6830A3C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F9CA6E6" w14:textId="77777777" w:rsidR="00BA3EE6" w:rsidRDefault="00BA3EE6">
            <w:pPr>
              <w:pStyle w:val="Amount"/>
            </w:pPr>
          </w:p>
        </w:tc>
      </w:tr>
      <w:tr w:rsidR="00BA3EE6" w14:paraId="40191761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299E5FA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8EDD9A9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7C40276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5F7D7A7" w14:textId="77777777" w:rsidR="00BA3EE6" w:rsidRDefault="00BA3EE6">
            <w:pPr>
              <w:pStyle w:val="Amount"/>
            </w:pPr>
          </w:p>
        </w:tc>
      </w:tr>
      <w:tr w:rsidR="00BA3EE6" w14:paraId="7275F49E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DA2CBDE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878AA76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830374E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FB4B44F" w14:textId="77777777" w:rsidR="00BA3EE6" w:rsidRDefault="00BA3EE6">
            <w:pPr>
              <w:pStyle w:val="Amount"/>
            </w:pPr>
          </w:p>
        </w:tc>
      </w:tr>
      <w:tr w:rsidR="00BA3EE6" w14:paraId="24E0B17C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2363AE6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B47FBEB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398362B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D3567ED" w14:textId="77777777" w:rsidR="00BA3EE6" w:rsidRDefault="00BA3EE6">
            <w:pPr>
              <w:pStyle w:val="Amount"/>
            </w:pPr>
          </w:p>
        </w:tc>
      </w:tr>
      <w:tr w:rsidR="00BA3EE6" w14:paraId="61F1884F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B05B956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10E98D3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8099824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15AC2D8" w14:textId="77777777" w:rsidR="00BA3EE6" w:rsidRDefault="00BA3EE6">
            <w:pPr>
              <w:pStyle w:val="Amount"/>
            </w:pPr>
          </w:p>
        </w:tc>
      </w:tr>
      <w:tr w:rsidR="00BA3EE6" w14:paraId="0B47D1E8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A072ADD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5B9658F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479EAEC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6197FC7" w14:textId="77777777" w:rsidR="00BA3EE6" w:rsidRDefault="00BA3EE6">
            <w:pPr>
              <w:pStyle w:val="Amount"/>
            </w:pPr>
          </w:p>
        </w:tc>
      </w:tr>
      <w:tr w:rsidR="00BA3EE6" w14:paraId="4C03A780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D4C783D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3746EC4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4CA381C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CCBA849" w14:textId="77777777" w:rsidR="00BA3EE6" w:rsidRDefault="00BA3EE6">
            <w:pPr>
              <w:pStyle w:val="Amount"/>
            </w:pPr>
          </w:p>
        </w:tc>
      </w:tr>
      <w:tr w:rsidR="00BA3EE6" w14:paraId="772489F0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33DAF11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1E9036B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334D8BF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A8BFAE2" w14:textId="77777777" w:rsidR="00BA3EE6" w:rsidRDefault="00BA3EE6">
            <w:pPr>
              <w:pStyle w:val="Amount"/>
            </w:pPr>
          </w:p>
        </w:tc>
      </w:tr>
      <w:tr w:rsidR="00BA3EE6" w14:paraId="0F660379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FCCB439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350F50D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3D5B762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E7BD34D" w14:textId="77777777" w:rsidR="00BA3EE6" w:rsidRDefault="00BA3EE6">
            <w:pPr>
              <w:pStyle w:val="Amount"/>
            </w:pPr>
          </w:p>
        </w:tc>
      </w:tr>
      <w:tr w:rsidR="00BA3EE6" w14:paraId="16A50E02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79FEBE8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1D73DCB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96A6058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5B1876C" w14:textId="77777777" w:rsidR="00BA3EE6" w:rsidRDefault="00BA3EE6">
            <w:pPr>
              <w:pStyle w:val="Amount"/>
            </w:pPr>
          </w:p>
        </w:tc>
      </w:tr>
      <w:tr w:rsidR="00BA3EE6" w14:paraId="0A9DD0D4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5172483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BAE60D2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BC52158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7AD9E46" w14:textId="77777777" w:rsidR="00BA3EE6" w:rsidRDefault="00BA3EE6">
            <w:pPr>
              <w:pStyle w:val="Amount"/>
            </w:pPr>
          </w:p>
        </w:tc>
      </w:tr>
      <w:tr w:rsidR="00BA3EE6" w14:paraId="1CC44C00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3610FFB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FCC9ADE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75E2A56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C037C4C" w14:textId="77777777" w:rsidR="00BA3EE6" w:rsidRDefault="00BA3EE6">
            <w:pPr>
              <w:pStyle w:val="Amount"/>
            </w:pPr>
          </w:p>
        </w:tc>
      </w:tr>
      <w:tr w:rsidR="00BA3EE6" w14:paraId="7F2C17A4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1A4650E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BC1262C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BE25362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ECE6601" w14:textId="77777777" w:rsidR="00BA3EE6" w:rsidRDefault="00BA3EE6">
            <w:pPr>
              <w:pStyle w:val="Amount"/>
            </w:pPr>
          </w:p>
        </w:tc>
      </w:tr>
      <w:tr w:rsidR="00BA3EE6" w14:paraId="7267ED15" w14:textId="77777777" w:rsidTr="005317A8">
        <w:trPr>
          <w:trHeight w:val="288"/>
        </w:trPr>
        <w:tc>
          <w:tcPr>
            <w:tcW w:w="117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993E257" w14:textId="77777777" w:rsidR="00BA3EE6" w:rsidRDefault="00BA3EE6"/>
        </w:tc>
        <w:tc>
          <w:tcPr>
            <w:tcW w:w="468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FD6E5EC" w14:textId="77777777" w:rsidR="00BA3EE6" w:rsidRDefault="00BA3EE6"/>
        </w:tc>
        <w:tc>
          <w:tcPr>
            <w:tcW w:w="135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23F8DBD" w14:textId="77777777" w:rsidR="00BA3EE6" w:rsidRDefault="00BA3EE6">
            <w:pPr>
              <w:pStyle w:val="Amount"/>
            </w:pPr>
          </w:p>
        </w:tc>
        <w:tc>
          <w:tcPr>
            <w:tcW w:w="1440" w:type="dxa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6EF38EF" w14:textId="77777777" w:rsidR="00BA3EE6" w:rsidRDefault="00BA3EE6">
            <w:pPr>
              <w:pStyle w:val="Amount"/>
            </w:pPr>
          </w:p>
        </w:tc>
      </w:tr>
    </w:tbl>
    <w:tbl>
      <w:tblPr>
        <w:tblStyle w:val="TableGrid"/>
        <w:tblW w:w="4979" w:type="pct"/>
        <w:tblInd w:w="-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Content layout table"/>
      </w:tblPr>
      <w:tblGrid>
        <w:gridCol w:w="6374"/>
        <w:gridCol w:w="1501"/>
        <w:gridCol w:w="1441"/>
      </w:tblGrid>
      <w:tr w:rsidR="000E1CF3" w14:paraId="3474DBE0" w14:textId="77777777" w:rsidTr="005317A8">
        <w:trPr>
          <w:trHeight w:val="288"/>
        </w:trPr>
        <w:tc>
          <w:tcPr>
            <w:tcW w:w="6373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6B49FBD" w14:textId="77777777" w:rsidR="000E1CF3" w:rsidRDefault="000E1CF3"/>
        </w:tc>
        <w:sdt>
          <w:sdtPr>
            <w:id w:val="531696709"/>
            <w:placeholder>
              <w:docPart w:val="CBBED408B2494CBEA2AC041992439CD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01" w:type="dxa"/>
                <w:tcBorders>
                  <w:top w:val="single" w:sz="4" w:space="0" w:color="A6A6A6" w:themeColor="background1" w:themeShade="A6"/>
                  <w:right w:val="single" w:sz="4" w:space="0" w:color="A6A6A6" w:themeColor="background1" w:themeShade="A6"/>
                </w:tcBorders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14:paraId="4A60ED1A" w14:textId="77777777" w:rsidR="000E1CF3" w:rsidRDefault="00307B81">
                <w:pPr>
                  <w:pStyle w:val="Heading3"/>
                </w:pPr>
                <w:r>
                  <w:t>Subtotal</w:t>
                </w:r>
              </w:p>
            </w:tc>
          </w:sdtContent>
        </w:sdt>
        <w:tc>
          <w:tcPr>
            <w:tcW w:w="14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374D750" w14:textId="77777777" w:rsidR="000E1CF3" w:rsidRDefault="000E1CF3">
            <w:pPr>
              <w:pStyle w:val="Amount"/>
            </w:pPr>
          </w:p>
        </w:tc>
      </w:tr>
      <w:tr w:rsidR="000E1CF3" w14:paraId="3CCA7DCE" w14:textId="77777777" w:rsidTr="005317A8">
        <w:trPr>
          <w:trHeight w:val="288"/>
        </w:trPr>
        <w:tc>
          <w:tcPr>
            <w:tcW w:w="6373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223E29E" w14:textId="77777777" w:rsidR="000E1CF3" w:rsidRDefault="000E1CF3"/>
        </w:tc>
        <w:sdt>
          <w:sdtPr>
            <w:id w:val="-699781495"/>
            <w:placeholder>
              <w:docPart w:val="83945875CFCB48C390F347C3337B098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01" w:type="dxa"/>
                <w:tcBorders>
                  <w:right w:val="single" w:sz="4" w:space="0" w:color="A6A6A6" w:themeColor="background1" w:themeShade="A6"/>
                </w:tcBorders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14:paraId="35B96A64" w14:textId="77777777" w:rsidR="000E1CF3" w:rsidRDefault="00307B81">
                <w:pPr>
                  <w:pStyle w:val="Heading3"/>
                </w:pPr>
                <w:r>
                  <w:t>Sales Tax</w:t>
                </w:r>
              </w:p>
            </w:tc>
          </w:sdtContent>
        </w:sdt>
        <w:tc>
          <w:tcPr>
            <w:tcW w:w="14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5335181" w14:textId="77777777" w:rsidR="000E1CF3" w:rsidRDefault="000E1CF3">
            <w:pPr>
              <w:pStyle w:val="Amount"/>
            </w:pPr>
          </w:p>
        </w:tc>
      </w:tr>
      <w:tr w:rsidR="000E1CF3" w14:paraId="22332C80" w14:textId="77777777" w:rsidTr="005317A8">
        <w:trPr>
          <w:trHeight w:val="288"/>
        </w:trPr>
        <w:tc>
          <w:tcPr>
            <w:tcW w:w="6373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F492DAA" w14:textId="77777777" w:rsidR="000E1CF3" w:rsidRDefault="000E1CF3"/>
        </w:tc>
        <w:sdt>
          <w:sdtPr>
            <w:id w:val="253173624"/>
            <w:placeholder>
              <w:docPart w:val="0D44EED8723E4870A850714A900E63B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01" w:type="dxa"/>
                <w:tcBorders>
                  <w:right w:val="single" w:sz="4" w:space="0" w:color="A6A6A6" w:themeColor="background1" w:themeShade="A6"/>
                </w:tcBorders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14:paraId="7569A6D3" w14:textId="77777777" w:rsidR="000E1CF3" w:rsidRDefault="00307B81">
                <w:pPr>
                  <w:pStyle w:val="Heading3"/>
                </w:pPr>
                <w:r>
                  <w:t>Total</w:t>
                </w:r>
              </w:p>
            </w:tc>
          </w:sdtContent>
        </w:sdt>
        <w:tc>
          <w:tcPr>
            <w:tcW w:w="144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131E536" w14:textId="77777777" w:rsidR="000E1CF3" w:rsidRDefault="000E1CF3">
            <w:pPr>
              <w:pStyle w:val="Amount"/>
            </w:pPr>
          </w:p>
        </w:tc>
      </w:tr>
    </w:tbl>
    <w:p w14:paraId="203EE2EC" w14:textId="6781633F" w:rsidR="000E1CF3" w:rsidRDefault="00307B81">
      <w:pPr>
        <w:pStyle w:val="CenterAlignedText"/>
      </w:pPr>
      <w:r>
        <w:t xml:space="preserve">Make all checks payable to </w:t>
      </w:r>
      <w:sdt>
        <w:sdtPr>
          <w:id w:val="-2094085603"/>
          <w:placeholder>
            <w:docPart w:val="A0A9005640824F21A8362475D9D545D0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proofErr w:type="spellStart"/>
          <w:r w:rsidR="00BA3EE6">
            <w:t>EasyBusiness</w:t>
          </w:r>
          <w:proofErr w:type="spellEnd"/>
        </w:sdtContent>
      </w:sdt>
    </w:p>
    <w:p w14:paraId="279448F5" w14:textId="77777777" w:rsidR="000E1CF3" w:rsidRDefault="00307B81">
      <w:pPr>
        <w:pStyle w:val="Thankyou"/>
      </w:pPr>
      <w:r>
        <w:t>Thank you for your business!</w:t>
      </w:r>
    </w:p>
    <w:sectPr w:rsidR="000E1CF3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80A5D" w14:textId="77777777" w:rsidR="00307B81" w:rsidRDefault="00307B81">
      <w:r>
        <w:separator/>
      </w:r>
    </w:p>
  </w:endnote>
  <w:endnote w:type="continuationSeparator" w:id="0">
    <w:p w14:paraId="062DE0C5" w14:textId="77777777" w:rsidR="00307B81" w:rsidRDefault="00307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2256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CFC3E3" w14:textId="77777777" w:rsidR="000E1CF3" w:rsidRDefault="00307B8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693E9" w14:textId="77777777" w:rsidR="00307B81" w:rsidRDefault="00307B81">
      <w:r>
        <w:separator/>
      </w:r>
    </w:p>
  </w:footnote>
  <w:footnote w:type="continuationSeparator" w:id="0">
    <w:p w14:paraId="6234DB2F" w14:textId="77777777" w:rsidR="00307B81" w:rsidRDefault="00307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12707" w14:textId="77777777" w:rsidR="000E1CF3" w:rsidRDefault="00307B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1" layoutInCell="1" allowOverlap="1" wp14:anchorId="22007491" wp14:editId="0684AD5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7000</wp14:pctPosVOffset>
                  </wp:positionV>
                </mc:Choice>
                <mc:Fallback>
                  <wp:positionV relativeFrom="page">
                    <wp:posOffset>703580</wp:posOffset>
                  </wp:positionV>
                </mc:Fallback>
              </mc:AlternateContent>
              <wp:extent cx="6400800" cy="8229600"/>
              <wp:effectExtent l="0" t="0" r="19685" b="19685"/>
              <wp:wrapNone/>
              <wp:docPr id="2" name="Rectangle 44" descr="Shape for layout backgroun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00800" cy="82296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20000"/>
                              <a:lumOff val="80000"/>
                              <a:alpha val="10001"/>
                            </a:schemeClr>
                          </a:gs>
                          <a:gs pos="100000">
                            <a:schemeClr val="accent1">
                              <a:lumMod val="20000"/>
                              <a:lumOff val="80000"/>
                              <a:gamma/>
                              <a:tint val="0"/>
                              <a:invGamma/>
                            </a:schemeClr>
                          </a:gs>
                        </a:gsLst>
                        <a:lin ang="5400000" scaled="1"/>
                      </a:gradFill>
                      <a:ln w="6350"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108000</wp14:pctWidth>
              </wp14:sizeRelH>
              <wp14:sizeRelV relativeFrom="page">
                <wp14:pctHeight>82000</wp14:pctHeight>
              </wp14:sizeRelV>
            </wp:anchor>
          </w:drawing>
        </mc:Choice>
        <mc:Fallback>
          <w:pict>
            <v:rect w14:anchorId="4268D3A5" id="Rectangle 44" o:spid="_x0000_s1026" alt="Shape for layout background" style="position:absolute;margin-left:0;margin-top:0;width:7in;height:9in;flip:y;z-index:-251655168;visibility:visible;mso-wrap-style:square;mso-width-percent:1080;mso-height-percent:820;mso-top-percent:70;mso-wrap-distance-left:9pt;mso-wrap-distance-top:0;mso-wrap-distance-right:9pt;mso-wrap-distance-bottom:0;mso-position-horizontal:center;mso-position-horizontal-relative:page;mso-position-vertical-relative:page;mso-width-percent:1080;mso-height-percent:820;mso-top-percent: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" fillcolor="#dbe5f1 [660]" strokecolor="#b8cce4 [1300]" strokeweight=".5pt">
              <v:fill opacity="6554f" color2="#dbe5f1 [660]" rotate="t" focus="100%" type="gradient"/>
              <v:stroke opacity="32896f"/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FBC48" w14:textId="77777777" w:rsidR="000E1CF3" w:rsidRDefault="00307B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2AFB24E5" wp14:editId="7FC33EC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7000</wp14:pctPosVOffset>
                  </wp:positionV>
                </mc:Choice>
                <mc:Fallback>
                  <wp:positionV relativeFrom="page">
                    <wp:posOffset>703580</wp:posOffset>
                  </wp:positionV>
                </mc:Fallback>
              </mc:AlternateContent>
              <wp:extent cx="6400800" cy="8229600"/>
              <wp:effectExtent l="0" t="0" r="19685" b="19685"/>
              <wp:wrapNone/>
              <wp:docPr id="1" name="Rectangle 44" descr="Rectangle shape as page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00800" cy="82296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20000"/>
                              <a:lumOff val="80000"/>
                              <a:alpha val="10001"/>
                            </a:schemeClr>
                          </a:gs>
                          <a:gs pos="100000">
                            <a:schemeClr val="accent1">
                              <a:lumMod val="20000"/>
                              <a:lumOff val="80000"/>
                              <a:gamma/>
                              <a:tint val="0"/>
                              <a:invGamma/>
                            </a:schemeClr>
                          </a:gs>
                        </a:gsLst>
                        <a:lin ang="5400000" scaled="1"/>
                      </a:gradFill>
                      <a:ln w="6350"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108000</wp14:pctWidth>
              </wp14:sizeRelH>
              <wp14:sizeRelV relativeFrom="page">
                <wp14:pctHeight>82000</wp14:pctHeight>
              </wp14:sizeRelV>
            </wp:anchor>
          </w:drawing>
        </mc:Choice>
        <mc:Fallback>
          <w:pict>
            <v:rect w14:anchorId="61A85892" id="Rectangle 44" o:spid="_x0000_s1026" alt="Rectangle shape as page border" style="position:absolute;margin-left:0;margin-top:0;width:7in;height:9in;flip:y;z-index:-251657216;visibility:visible;mso-wrap-style:square;mso-width-percent:1080;mso-height-percent:820;mso-top-percent:70;mso-wrap-distance-left:9pt;mso-wrap-distance-top:0;mso-wrap-distance-right:9pt;mso-wrap-distance-bottom:0;mso-position-horizontal:center;mso-position-horizontal-relative:page;mso-position-vertical-relative:page;mso-width-percent:1080;mso-height-percent:820;mso-top-percent: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" fillcolor="#dbe5f1 [660]" strokecolor="#b8cce4 [1300]" strokeweight=".5pt">
              <v:fill opacity="6554f" color2="#dbe5f1 [660]" rotate="t" focus="100%" type="gradient"/>
              <v:stroke opacity="32896f"/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1646A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 fillcolor="white">
      <v:fill color="white"/>
      <o:colormru v:ext="edit" colors="#8baecb,#e1eef9,#627e9c,#aeb9ca,#bdc5d3,#d1d7e1,#c0d4e2,#6996b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C0"/>
    <w:rsid w:val="000E1CF3"/>
    <w:rsid w:val="002A12CB"/>
    <w:rsid w:val="00307B81"/>
    <w:rsid w:val="005317A8"/>
    <w:rsid w:val="009566C0"/>
    <w:rsid w:val="00B80C26"/>
    <w:rsid w:val="00B947E5"/>
    <w:rsid w:val="00BA3EE6"/>
    <w:rsid w:val="00C0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  <o:colormru v:ext="edit" colors="#8baecb,#e1eef9,#627e9c,#aeb9ca,#bdc5d3,#d1d7e1,#c0d4e2,#6996bb"/>
    </o:shapedefaults>
    <o:shapelayout v:ext="edit">
      <o:idmap v:ext="edit" data="1"/>
    </o:shapelayout>
  </w:shapeDefaults>
  <w:decimalSymbol w:val="."/>
  <w:listSeparator w:val=","/>
  <w14:docId w14:val="2FCEB48F"/>
  <w15:docId w15:val="{33BA6A63-F8BE-4FB7-9F88-07A6B642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0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uiPriority="0"/>
    <w:lsdException w:name="Table Web 1" w:semiHidden="1" w:uiPriority="0" w:unhideWhenUsed="1"/>
    <w:lsdException w:name="Table Web 2" w:semiHidden="1" w:uiPriority="0" w:unhideWhenUsed="1"/>
    <w:lsdException w:name="Table Web 3" w:uiPriority="0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4"/>
    <w:qFormat/>
    <w:pPr>
      <w:keepNext/>
      <w:spacing w:line="240" w:lineRule="atLeast"/>
      <w:jc w:val="right"/>
      <w:outlineLvl w:val="0"/>
    </w:pPr>
    <w:rPr>
      <w:rFonts w:asciiTheme="majorHAnsi" w:hAnsiTheme="majorHAnsi" w:cs="Arial"/>
      <w:b/>
      <w:bCs/>
      <w:caps/>
      <w:color w:val="215868" w:themeColor="accent5" w:themeShade="80"/>
      <w:kern w:val="44"/>
      <w:szCs w:val="64"/>
    </w:rPr>
  </w:style>
  <w:style w:type="paragraph" w:styleId="Heading2">
    <w:name w:val="heading 2"/>
    <w:basedOn w:val="Normal"/>
    <w:uiPriority w:val="5"/>
    <w:qFormat/>
    <w:pPr>
      <w:keepNext/>
      <w:outlineLvl w:val="1"/>
    </w:pPr>
    <w:rPr>
      <w:rFonts w:asciiTheme="majorHAnsi" w:hAnsiTheme="majorHAnsi" w:cs="Arial"/>
      <w:b/>
      <w:bCs/>
      <w:iCs/>
      <w:caps/>
      <w:color w:val="215868" w:themeColor="accent5" w:themeShade="80"/>
      <w:szCs w:val="28"/>
    </w:rPr>
  </w:style>
  <w:style w:type="paragraph" w:styleId="Heading3">
    <w:name w:val="heading 3"/>
    <w:basedOn w:val="Normal"/>
    <w:uiPriority w:val="6"/>
    <w:qFormat/>
    <w:pPr>
      <w:keepNext/>
      <w:spacing w:line="240" w:lineRule="atLeast"/>
      <w:jc w:val="right"/>
      <w:outlineLvl w:val="2"/>
    </w:pPr>
    <w:rPr>
      <w:rFonts w:asciiTheme="majorHAnsi" w:hAnsiTheme="majorHAnsi" w:cs="Arial"/>
      <w:b/>
      <w:bCs/>
      <w:caps/>
      <w:color w:val="215868" w:themeColor="accent5" w:themeShade="80"/>
      <w:szCs w:val="26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15868" w:themeColor="accent5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uiPriority w:val="7"/>
    <w:qFormat/>
    <w:pPr>
      <w:jc w:val="right"/>
    </w:pPr>
  </w:style>
  <w:style w:type="character" w:customStyle="1" w:styleId="Heading4Char">
    <w:name w:val="Heading 4 Char"/>
    <w:basedOn w:val="DefaultParagraphFont"/>
    <w:link w:val="Heading4"/>
    <w:uiPriority w:val="6"/>
    <w:semiHidden/>
    <w:rPr>
      <w:rFonts w:asciiTheme="majorHAnsi" w:eastAsiaTheme="majorEastAsia" w:hAnsiTheme="majorHAnsi" w:cstheme="majorBidi"/>
      <w:i/>
      <w:iCs/>
      <w:color w:val="215868" w:themeColor="accent5" w:themeShade="80"/>
    </w:rPr>
  </w:style>
  <w:style w:type="paragraph" w:customStyle="1" w:styleId="Contactinfo">
    <w:name w:val="Contact info"/>
    <w:basedOn w:val="Normal"/>
    <w:uiPriority w:val="3"/>
    <w:qFormat/>
    <w:pPr>
      <w:spacing w:line="240" w:lineRule="atLeast"/>
    </w:pPr>
    <w:rPr>
      <w:color w:val="808080" w:themeColor="background1" w:themeShade="80"/>
      <w:szCs w:val="16"/>
    </w:rPr>
  </w:style>
  <w:style w:type="paragraph" w:customStyle="1" w:styleId="CenterAlignedText">
    <w:name w:val="Center Aligned Text"/>
    <w:basedOn w:val="Normal"/>
    <w:uiPriority w:val="8"/>
    <w:qFormat/>
    <w:pPr>
      <w:spacing w:before="480"/>
      <w:jc w:val="center"/>
    </w:pPr>
    <w:rPr>
      <w:color w:val="808080" w:themeColor="background1" w:themeShade="80"/>
      <w:szCs w:val="16"/>
    </w:rPr>
  </w:style>
  <w:style w:type="character" w:customStyle="1" w:styleId="ThankyouChar">
    <w:name w:val="Thank you Char"/>
    <w:basedOn w:val="DefaultParagraphFont"/>
    <w:link w:val="Thankyou"/>
    <w:uiPriority w:val="9"/>
    <w:rPr>
      <w:b/>
      <w:color w:val="215868" w:themeColor="accent5" w:themeShade="80"/>
      <w:szCs w:val="22"/>
    </w:rPr>
  </w:style>
  <w:style w:type="paragraph" w:customStyle="1" w:styleId="slogan">
    <w:name w:val="slogan"/>
    <w:basedOn w:val="Normal"/>
    <w:uiPriority w:val="1"/>
    <w:qFormat/>
    <w:pPr>
      <w:jc w:val="right"/>
      <w:outlineLvl w:val="2"/>
    </w:pPr>
    <w:rPr>
      <w:i/>
      <w:color w:val="808080" w:themeColor="background1" w:themeShade="80"/>
      <w:spacing w:val="4"/>
    </w:rPr>
  </w:style>
  <w:style w:type="paragraph" w:styleId="Date">
    <w:name w:val="Date"/>
    <w:basedOn w:val="Normal"/>
    <w:link w:val="DateChar"/>
    <w:uiPriority w:val="2"/>
    <w:qFormat/>
    <w:pPr>
      <w:spacing w:line="264" w:lineRule="auto"/>
    </w:pPr>
    <w:rPr>
      <w:color w:val="808080" w:themeColor="background1" w:themeShade="80"/>
      <w:spacing w:val="4"/>
    </w:rPr>
  </w:style>
  <w:style w:type="paragraph" w:customStyle="1" w:styleId="Thankyou">
    <w:name w:val="Thank you"/>
    <w:basedOn w:val="Normal"/>
    <w:link w:val="ThankyouChar"/>
    <w:uiPriority w:val="9"/>
    <w:qFormat/>
    <w:pPr>
      <w:spacing w:before="100"/>
      <w:jc w:val="center"/>
    </w:pPr>
    <w:rPr>
      <w:b/>
      <w:color w:val="215868" w:themeColor="accent5" w:themeShade="80"/>
      <w:szCs w:val="22"/>
    </w:rPr>
  </w:style>
  <w:style w:type="character" w:customStyle="1" w:styleId="DateChar">
    <w:name w:val="Date Char"/>
    <w:basedOn w:val="DefaultParagraphFont"/>
    <w:link w:val="Date"/>
    <w:uiPriority w:val="2"/>
    <w:rPr>
      <w:color w:val="808080" w:themeColor="background1" w:themeShade="80"/>
      <w:spacing w:val="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itle">
    <w:name w:val="Title"/>
    <w:basedOn w:val="Normal"/>
    <w:link w:val="TitleChar"/>
    <w:qFormat/>
    <w:pPr>
      <w:spacing w:after="200"/>
      <w:contextualSpacing/>
    </w:pPr>
    <w:rPr>
      <w:rFonts w:asciiTheme="majorHAnsi" w:hAnsiTheme="majorHAnsi"/>
      <w:b/>
      <w:caps/>
      <w:color w:val="B8CCE4" w:themeColor="accent1" w:themeTint="66"/>
      <w:sz w:val="64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b/>
      <w:caps/>
      <w:color w:val="B8CCE4" w:themeColor="accent1" w:themeTint="66"/>
      <w:sz w:val="64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ay\AppData\Roaming\Microsoft\Templates\Sales%20invoice%20(Blue%20Backgroun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BED408B2494CBEA2AC041992439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15192-D9C6-4D76-84C1-2613000174F3}"/>
      </w:docPartPr>
      <w:docPartBody>
        <w:p w:rsidR="00000000" w:rsidRDefault="001416AF">
          <w:pPr>
            <w:pStyle w:val="CBBED408B2494CBEA2AC041992439CD6"/>
          </w:pPr>
          <w:r>
            <w:t>Subtotal</w:t>
          </w:r>
        </w:p>
      </w:docPartBody>
    </w:docPart>
    <w:docPart>
      <w:docPartPr>
        <w:name w:val="83945875CFCB48C390F347C3337B0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4891B-17C6-459F-9B5D-F47ED3129E70}"/>
      </w:docPartPr>
      <w:docPartBody>
        <w:p w:rsidR="00000000" w:rsidRDefault="001416AF">
          <w:pPr>
            <w:pStyle w:val="83945875CFCB48C390F347C3337B0980"/>
          </w:pPr>
          <w:r>
            <w:t>Sales Tax</w:t>
          </w:r>
        </w:p>
      </w:docPartBody>
    </w:docPart>
    <w:docPart>
      <w:docPartPr>
        <w:name w:val="0D44EED8723E4870A850714A900E6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93C8F-BBE6-4D4C-A4BF-72FBF4B01E18}"/>
      </w:docPartPr>
      <w:docPartBody>
        <w:p w:rsidR="00000000" w:rsidRDefault="001416AF">
          <w:pPr>
            <w:pStyle w:val="0D44EED8723E4870A850714A900E63BB"/>
          </w:pPr>
          <w:r>
            <w:t>Total</w:t>
          </w:r>
        </w:p>
      </w:docPartBody>
    </w:docPart>
    <w:docPart>
      <w:docPartPr>
        <w:name w:val="A0A9005640824F21A8362475D9D54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BFA9E-E888-4864-8E52-D534F2157B08}"/>
      </w:docPartPr>
      <w:docPartBody>
        <w:p w:rsidR="00000000" w:rsidRDefault="001416AF">
          <w:pPr>
            <w:pStyle w:val="A0A9005640824F21A8362475D9D545D0"/>
          </w:pPr>
          <w:r>
            <w:t>Company Name</w:t>
          </w:r>
        </w:p>
      </w:docPartBody>
    </w:docPart>
    <w:docPart>
      <w:docPartPr>
        <w:name w:val="D7864898024D4BFBBB58C2262600B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BFD41-94CC-4FB3-8B6E-CAFD0015F3A2}"/>
      </w:docPartPr>
      <w:docPartBody>
        <w:p w:rsidR="00000000" w:rsidRDefault="008D272C" w:rsidP="008D272C">
          <w:pPr>
            <w:pStyle w:val="D7864898024D4BFBBB58C2262600B1D9"/>
          </w:pPr>
          <w:r>
            <w:t>Salesperson</w:t>
          </w:r>
        </w:p>
      </w:docPartBody>
    </w:docPart>
    <w:docPart>
      <w:docPartPr>
        <w:name w:val="24B540A92339409D9BFBF16F5234C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94496-33BE-424E-ADD3-2F0FF8B83A0C}"/>
      </w:docPartPr>
      <w:docPartBody>
        <w:p w:rsidR="00000000" w:rsidRDefault="008D272C" w:rsidP="008D272C">
          <w:pPr>
            <w:pStyle w:val="24B540A92339409D9BFBF16F5234C6BD"/>
          </w:pPr>
          <w:r>
            <w:t>Job</w:t>
          </w:r>
        </w:p>
      </w:docPartBody>
    </w:docPart>
    <w:docPart>
      <w:docPartPr>
        <w:name w:val="193A1AEA5F034BB2AE8E59B0E9F98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6864E-8447-427E-9A1E-7B94C314E028}"/>
      </w:docPartPr>
      <w:docPartBody>
        <w:p w:rsidR="00000000" w:rsidRDefault="008D272C" w:rsidP="008D272C">
          <w:pPr>
            <w:pStyle w:val="193A1AEA5F034BB2AE8E59B0E9F98E25"/>
          </w:pPr>
          <w:r>
            <w:t>qty</w:t>
          </w:r>
        </w:p>
      </w:docPartBody>
    </w:docPart>
    <w:docPart>
      <w:docPartPr>
        <w:name w:val="D645513A26144519B053DDF79E4C9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CDBAE-C0AD-45CD-919B-D84E07726EEB}"/>
      </w:docPartPr>
      <w:docPartBody>
        <w:p w:rsidR="00000000" w:rsidRDefault="008D272C" w:rsidP="008D272C">
          <w:pPr>
            <w:pStyle w:val="D645513A26144519B053DDF79E4C9E79"/>
          </w:pPr>
          <w:r>
            <w:t>item #</w:t>
          </w:r>
        </w:p>
      </w:docPartBody>
    </w:docPart>
    <w:docPart>
      <w:docPartPr>
        <w:name w:val="A45F9D295A674E9F8123B72E9029C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E2FEF-9923-4C2D-B4EE-D55CCF60C06D}"/>
      </w:docPartPr>
      <w:docPartBody>
        <w:p w:rsidR="00000000" w:rsidRDefault="008D272C" w:rsidP="008D272C">
          <w:pPr>
            <w:pStyle w:val="A45F9D295A674E9F8123B72E9029C150"/>
          </w:pPr>
          <w:r>
            <w:t>description</w:t>
          </w:r>
        </w:p>
      </w:docPartBody>
    </w:docPart>
    <w:docPart>
      <w:docPartPr>
        <w:name w:val="B2A364BFB9584F66A8E1228671D8A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30A85-DCE8-4480-B21E-56ADDC86E4BE}"/>
      </w:docPartPr>
      <w:docPartBody>
        <w:p w:rsidR="00000000" w:rsidRDefault="008D272C" w:rsidP="008D272C">
          <w:pPr>
            <w:pStyle w:val="B2A364BFB9584F66A8E1228671D8AA7A"/>
          </w:pPr>
          <w:r>
            <w:t>unit price</w:t>
          </w:r>
        </w:p>
      </w:docPartBody>
    </w:docPart>
    <w:docPart>
      <w:docPartPr>
        <w:name w:val="8F237FFF557F4E1999EE7961EA003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93D26-6EF3-4642-B797-5D4FB7FBFCAC}"/>
      </w:docPartPr>
      <w:docPartBody>
        <w:p w:rsidR="00000000" w:rsidRDefault="008D272C" w:rsidP="008D272C">
          <w:pPr>
            <w:pStyle w:val="8F237FFF557F4E1999EE7961EA003F8A"/>
          </w:pPr>
          <w:r>
            <w:t>line 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2C"/>
    <w:rsid w:val="001416AF"/>
    <w:rsid w:val="008D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4A24715B4C4E6499BFBE869863011F">
    <w:name w:val="E14A24715B4C4E6499BFBE869863011F"/>
  </w:style>
  <w:style w:type="paragraph" w:customStyle="1" w:styleId="DCE75E600ACA465CB5F7361973F17209">
    <w:name w:val="DCE75E600ACA465CB5F7361973F17209"/>
  </w:style>
  <w:style w:type="paragraph" w:customStyle="1" w:styleId="11F3DCE0EC0A47C28EE3407951B16E10">
    <w:name w:val="11F3DCE0EC0A47C28EE3407951B16E10"/>
  </w:style>
  <w:style w:type="paragraph" w:customStyle="1" w:styleId="A43CD8B767CA48B7972DF948FAB148E9">
    <w:name w:val="A43CD8B767CA48B7972DF948FAB148E9"/>
  </w:style>
  <w:style w:type="paragraph" w:customStyle="1" w:styleId="1FB29EF0C7204E4DA517F6ECA8BEC007">
    <w:name w:val="1FB29EF0C7204E4DA517F6ECA8BEC007"/>
  </w:style>
  <w:style w:type="character" w:styleId="PlaceholderText">
    <w:name w:val="Placeholder Text"/>
    <w:basedOn w:val="DefaultParagraphFont"/>
    <w:uiPriority w:val="99"/>
    <w:semiHidden/>
    <w:rsid w:val="008D272C"/>
    <w:rPr>
      <w:color w:val="808080"/>
    </w:rPr>
  </w:style>
  <w:style w:type="paragraph" w:customStyle="1" w:styleId="DA3CCAEE54FD4FB389DB06E8C23F9B67">
    <w:name w:val="DA3CCAEE54FD4FB389DB06E8C23F9B67"/>
  </w:style>
  <w:style w:type="paragraph" w:customStyle="1" w:styleId="21DD975BACDD4188811AB1DD72BA9CC9">
    <w:name w:val="21DD975BACDD4188811AB1DD72BA9CC9"/>
  </w:style>
  <w:style w:type="paragraph" w:customStyle="1" w:styleId="004CD0D7D2984D0CAEDE6025B33F844E">
    <w:name w:val="004CD0D7D2984D0CAEDE6025B33F844E"/>
  </w:style>
  <w:style w:type="paragraph" w:customStyle="1" w:styleId="4115D4E8DA6B4ABB86B791F70EA8A85F">
    <w:name w:val="4115D4E8DA6B4ABB86B791F70EA8A85F"/>
  </w:style>
  <w:style w:type="paragraph" w:customStyle="1" w:styleId="6AD3755E67EB4701BDB433E428C4CF2C">
    <w:name w:val="6AD3755E67EB4701BDB433E428C4CF2C"/>
  </w:style>
  <w:style w:type="paragraph" w:customStyle="1" w:styleId="A9CBA466FDED4F369B3A87E315ACC2A9">
    <w:name w:val="A9CBA466FDED4F369B3A87E315ACC2A9"/>
  </w:style>
  <w:style w:type="paragraph" w:customStyle="1" w:styleId="5BAE432E0B2A4128AA9A390CE75CA73A">
    <w:name w:val="5BAE432E0B2A4128AA9A390CE75CA73A"/>
  </w:style>
  <w:style w:type="paragraph" w:customStyle="1" w:styleId="F4FFC2E07C394F5C914153A96077DF3B">
    <w:name w:val="F4FFC2E07C394F5C914153A96077DF3B"/>
  </w:style>
  <w:style w:type="paragraph" w:customStyle="1" w:styleId="B32A911CC00D40B69ABE45C61780D63F">
    <w:name w:val="B32A911CC00D40B69ABE45C61780D63F"/>
  </w:style>
  <w:style w:type="paragraph" w:customStyle="1" w:styleId="0758B3D0B47F4E0BA0A1EB1F13E12638">
    <w:name w:val="0758B3D0B47F4E0BA0A1EB1F13E12638"/>
  </w:style>
  <w:style w:type="paragraph" w:customStyle="1" w:styleId="912A3C0C458C48EF85421D6B9D8676E5">
    <w:name w:val="912A3C0C458C48EF85421D6B9D8676E5"/>
  </w:style>
  <w:style w:type="paragraph" w:customStyle="1" w:styleId="DD22D80CDAF84B5D9F6F3903700B7F59">
    <w:name w:val="DD22D80CDAF84B5D9F6F3903700B7F59"/>
  </w:style>
  <w:style w:type="paragraph" w:customStyle="1" w:styleId="0B5C289B52164395ACCC7F82650E0E6A">
    <w:name w:val="0B5C289B52164395ACCC7F82650E0E6A"/>
  </w:style>
  <w:style w:type="paragraph" w:customStyle="1" w:styleId="33982ECB84D54E17B8E407F1F832D02C">
    <w:name w:val="33982ECB84D54E17B8E407F1F832D02C"/>
  </w:style>
  <w:style w:type="paragraph" w:customStyle="1" w:styleId="F75F29B7815A4575AF8ADBBD16B58FC1">
    <w:name w:val="F75F29B7815A4575AF8ADBBD16B58FC1"/>
  </w:style>
  <w:style w:type="paragraph" w:customStyle="1" w:styleId="B6D4DA5F5BFD4584A2821AB0BCBAE073">
    <w:name w:val="B6D4DA5F5BFD4584A2821AB0BCBAE073"/>
  </w:style>
  <w:style w:type="paragraph" w:customStyle="1" w:styleId="D320A686AA7B474DA60EE19BC7046D18">
    <w:name w:val="D320A686AA7B474DA60EE19BC7046D18"/>
  </w:style>
  <w:style w:type="paragraph" w:customStyle="1" w:styleId="6894965C799043EE9E98D0DAB71484A2">
    <w:name w:val="6894965C799043EE9E98D0DAB71484A2"/>
  </w:style>
  <w:style w:type="paragraph" w:customStyle="1" w:styleId="369BD51FC71143A7A3AF808D766CD112">
    <w:name w:val="369BD51FC71143A7A3AF808D766CD112"/>
  </w:style>
  <w:style w:type="paragraph" w:customStyle="1" w:styleId="818FCD89387344B0A988A4D94990E6D8">
    <w:name w:val="818FCD89387344B0A988A4D94990E6D8"/>
  </w:style>
  <w:style w:type="paragraph" w:customStyle="1" w:styleId="F4982929F2FD41C2A6263A8F7FE49821">
    <w:name w:val="F4982929F2FD41C2A6263A8F7FE49821"/>
  </w:style>
  <w:style w:type="paragraph" w:customStyle="1" w:styleId="1B69B16D942E4ED3BC63D2E73880BC67">
    <w:name w:val="1B69B16D942E4ED3BC63D2E73880BC67"/>
  </w:style>
  <w:style w:type="paragraph" w:customStyle="1" w:styleId="D47D9D046F4B4D3E82589AAA094C93B7">
    <w:name w:val="D47D9D046F4B4D3E82589AAA094C93B7"/>
  </w:style>
  <w:style w:type="paragraph" w:customStyle="1" w:styleId="8B785EA8394C49F786B7182502151090">
    <w:name w:val="8B785EA8394C49F786B7182502151090"/>
  </w:style>
  <w:style w:type="paragraph" w:customStyle="1" w:styleId="61FFF7CF790B4EF4A89D2867D0296E7A">
    <w:name w:val="61FFF7CF790B4EF4A89D2867D0296E7A"/>
  </w:style>
  <w:style w:type="paragraph" w:customStyle="1" w:styleId="8FD1EA74DDA74927B2948CD0A20AAD2E">
    <w:name w:val="8FD1EA74DDA74927B2948CD0A20AAD2E"/>
  </w:style>
  <w:style w:type="paragraph" w:customStyle="1" w:styleId="D6BA51FCA15441CD9B99A810DEFE4E79">
    <w:name w:val="D6BA51FCA15441CD9B99A810DEFE4E79"/>
  </w:style>
  <w:style w:type="paragraph" w:customStyle="1" w:styleId="9C922F35DACE400D956467544544F4A2">
    <w:name w:val="9C922F35DACE400D956467544544F4A2"/>
  </w:style>
  <w:style w:type="paragraph" w:customStyle="1" w:styleId="CBBED408B2494CBEA2AC041992439CD6">
    <w:name w:val="CBBED408B2494CBEA2AC041992439CD6"/>
  </w:style>
  <w:style w:type="paragraph" w:customStyle="1" w:styleId="83945875CFCB48C390F347C3337B0980">
    <w:name w:val="83945875CFCB48C390F347C3337B0980"/>
  </w:style>
  <w:style w:type="paragraph" w:customStyle="1" w:styleId="0D44EED8723E4870A850714A900E63BB">
    <w:name w:val="0D44EED8723E4870A850714A900E63BB"/>
  </w:style>
  <w:style w:type="paragraph" w:customStyle="1" w:styleId="A0A9005640824F21A8362475D9D545D0">
    <w:name w:val="A0A9005640824F21A8362475D9D545D0"/>
  </w:style>
  <w:style w:type="paragraph" w:customStyle="1" w:styleId="CDC1678E616F4DE5B27893D085CDCE2D">
    <w:name w:val="CDC1678E616F4DE5B27893D085CDCE2D"/>
    <w:rsid w:val="008D272C"/>
  </w:style>
  <w:style w:type="paragraph" w:customStyle="1" w:styleId="0B02B411A53E4DBBAD26A0EAEAA70877">
    <w:name w:val="0B02B411A53E4DBBAD26A0EAEAA70877"/>
    <w:rsid w:val="008D272C"/>
  </w:style>
  <w:style w:type="paragraph" w:customStyle="1" w:styleId="8574CB6ED07446D587CDAE989FBC9A25">
    <w:name w:val="8574CB6ED07446D587CDAE989FBC9A25"/>
    <w:rsid w:val="008D272C"/>
  </w:style>
  <w:style w:type="paragraph" w:customStyle="1" w:styleId="DB7E9C0BE76C43928DA21F4521AA95DB">
    <w:name w:val="DB7E9C0BE76C43928DA21F4521AA95DB"/>
    <w:rsid w:val="008D272C"/>
  </w:style>
  <w:style w:type="paragraph" w:customStyle="1" w:styleId="7E8DCC9F9B64412C93EE2EDF312D6336">
    <w:name w:val="7E8DCC9F9B64412C93EE2EDF312D6336"/>
    <w:rsid w:val="008D272C"/>
  </w:style>
  <w:style w:type="paragraph" w:customStyle="1" w:styleId="83D40429F4D54FE4903DE8190B7C8A4F">
    <w:name w:val="83D40429F4D54FE4903DE8190B7C8A4F"/>
    <w:rsid w:val="008D272C"/>
  </w:style>
  <w:style w:type="paragraph" w:customStyle="1" w:styleId="B04212C12A834C388E9C86C60BC9A0F9">
    <w:name w:val="B04212C12A834C388E9C86C60BC9A0F9"/>
    <w:rsid w:val="008D272C"/>
  </w:style>
  <w:style w:type="paragraph" w:customStyle="1" w:styleId="0B87F01DFEA24C4EA9937C50C5F25EED">
    <w:name w:val="0B87F01DFEA24C4EA9937C50C5F25EED"/>
    <w:rsid w:val="008D272C"/>
  </w:style>
  <w:style w:type="paragraph" w:customStyle="1" w:styleId="120FA5DB845E4AD4AFF40F2C8D2BA6B4">
    <w:name w:val="120FA5DB845E4AD4AFF40F2C8D2BA6B4"/>
    <w:rsid w:val="008D272C"/>
  </w:style>
  <w:style w:type="paragraph" w:customStyle="1" w:styleId="2F85672147BF42CE9A5546B82EE2109B">
    <w:name w:val="2F85672147BF42CE9A5546B82EE2109B"/>
    <w:rsid w:val="008D272C"/>
  </w:style>
  <w:style w:type="paragraph" w:customStyle="1" w:styleId="C19000109BFF45CD90E6C6FD5AEBF117">
    <w:name w:val="C19000109BFF45CD90E6C6FD5AEBF117"/>
    <w:rsid w:val="008D272C"/>
  </w:style>
  <w:style w:type="paragraph" w:customStyle="1" w:styleId="AB0BF72748394BB883948ACD59DBEEC5">
    <w:name w:val="AB0BF72748394BB883948ACD59DBEEC5"/>
    <w:rsid w:val="008D272C"/>
  </w:style>
  <w:style w:type="paragraph" w:customStyle="1" w:styleId="D7864898024D4BFBBB58C2262600B1D9">
    <w:name w:val="D7864898024D4BFBBB58C2262600B1D9"/>
    <w:rsid w:val="008D272C"/>
  </w:style>
  <w:style w:type="paragraph" w:customStyle="1" w:styleId="24B540A92339409D9BFBF16F5234C6BD">
    <w:name w:val="24B540A92339409D9BFBF16F5234C6BD"/>
    <w:rsid w:val="008D272C"/>
  </w:style>
  <w:style w:type="paragraph" w:customStyle="1" w:styleId="7E76BC0E79FD465EAF127FECBF9DFA76">
    <w:name w:val="7E76BC0E79FD465EAF127FECBF9DFA76"/>
    <w:rsid w:val="008D272C"/>
  </w:style>
  <w:style w:type="paragraph" w:customStyle="1" w:styleId="BFAF314EBD884FCD98D83321690861CF">
    <w:name w:val="BFAF314EBD884FCD98D83321690861CF"/>
    <w:rsid w:val="008D272C"/>
  </w:style>
  <w:style w:type="paragraph" w:customStyle="1" w:styleId="4DE08B7DC66B4CD1B7C334912F8E9B32">
    <w:name w:val="4DE08B7DC66B4CD1B7C334912F8E9B32"/>
    <w:rsid w:val="008D272C"/>
  </w:style>
  <w:style w:type="paragraph" w:customStyle="1" w:styleId="3DC12BE5F16342BF82EAC20E0242A4ED">
    <w:name w:val="3DC12BE5F16342BF82EAC20E0242A4ED"/>
    <w:rsid w:val="008D272C"/>
  </w:style>
  <w:style w:type="paragraph" w:customStyle="1" w:styleId="AE728A54897A4994B2D5FCE3BC4BD6EE">
    <w:name w:val="AE728A54897A4994B2D5FCE3BC4BD6EE"/>
    <w:rsid w:val="008D272C"/>
  </w:style>
  <w:style w:type="paragraph" w:customStyle="1" w:styleId="C8860AC8DF6942B0A4AD0CE36BBADF1F">
    <w:name w:val="C8860AC8DF6942B0A4AD0CE36BBADF1F"/>
    <w:rsid w:val="008D272C"/>
  </w:style>
  <w:style w:type="paragraph" w:customStyle="1" w:styleId="3453B42D41264FAFB5C96EE5619F24B4">
    <w:name w:val="3453B42D41264FAFB5C96EE5619F24B4"/>
    <w:rsid w:val="008D272C"/>
  </w:style>
  <w:style w:type="paragraph" w:customStyle="1" w:styleId="0BF9899B650648E5AFE61D7AA671545B">
    <w:name w:val="0BF9899B650648E5AFE61D7AA671545B"/>
    <w:rsid w:val="008D272C"/>
  </w:style>
  <w:style w:type="paragraph" w:customStyle="1" w:styleId="860A88350D784988A438F2C21131F79E">
    <w:name w:val="860A88350D784988A438F2C21131F79E"/>
    <w:rsid w:val="008D272C"/>
  </w:style>
  <w:style w:type="paragraph" w:customStyle="1" w:styleId="4737AC928CC14BD6BA268185A4959673">
    <w:name w:val="4737AC928CC14BD6BA268185A4959673"/>
    <w:rsid w:val="008D272C"/>
  </w:style>
  <w:style w:type="paragraph" w:customStyle="1" w:styleId="38588E86AE0C4881A970B5C1D0111159">
    <w:name w:val="38588E86AE0C4881A970B5C1D0111159"/>
    <w:rsid w:val="008D272C"/>
  </w:style>
  <w:style w:type="paragraph" w:customStyle="1" w:styleId="20743996112744159BF4F0FD958ACB15">
    <w:name w:val="20743996112744159BF4F0FD958ACB15"/>
    <w:rsid w:val="008D272C"/>
  </w:style>
  <w:style w:type="paragraph" w:customStyle="1" w:styleId="322E714999E94365AC907095E31FD6CA">
    <w:name w:val="322E714999E94365AC907095E31FD6CA"/>
    <w:rsid w:val="008D272C"/>
  </w:style>
  <w:style w:type="paragraph" w:customStyle="1" w:styleId="38690995F39640D9B66FD204A917355D">
    <w:name w:val="38690995F39640D9B66FD204A917355D"/>
    <w:rsid w:val="008D272C"/>
  </w:style>
  <w:style w:type="paragraph" w:customStyle="1" w:styleId="78DC7B89F7E7428DB7485F87056DBF16">
    <w:name w:val="78DC7B89F7E7428DB7485F87056DBF16"/>
    <w:rsid w:val="008D272C"/>
  </w:style>
  <w:style w:type="paragraph" w:customStyle="1" w:styleId="228ED0A821C84EC4A53684FC000DF992">
    <w:name w:val="228ED0A821C84EC4A53684FC000DF992"/>
    <w:rsid w:val="008D272C"/>
  </w:style>
  <w:style w:type="paragraph" w:customStyle="1" w:styleId="760C669238AA4B3097CF60BA139391CC">
    <w:name w:val="760C669238AA4B3097CF60BA139391CC"/>
    <w:rsid w:val="008D272C"/>
  </w:style>
  <w:style w:type="paragraph" w:customStyle="1" w:styleId="76FAD547E11F48DDBF6764B9558F148A">
    <w:name w:val="76FAD547E11F48DDBF6764B9558F148A"/>
    <w:rsid w:val="008D272C"/>
  </w:style>
  <w:style w:type="paragraph" w:customStyle="1" w:styleId="8B1EDC09BE6544C4B5705F75CB65F85C">
    <w:name w:val="8B1EDC09BE6544C4B5705F75CB65F85C"/>
    <w:rsid w:val="008D272C"/>
  </w:style>
  <w:style w:type="paragraph" w:customStyle="1" w:styleId="11C49B9333A14FCB92C4F6CD39CEC433">
    <w:name w:val="11C49B9333A14FCB92C4F6CD39CEC433"/>
    <w:rsid w:val="008D272C"/>
  </w:style>
  <w:style w:type="paragraph" w:customStyle="1" w:styleId="F7EB48171F394E0BB3BFCCE91CECC47B">
    <w:name w:val="F7EB48171F394E0BB3BFCCE91CECC47B"/>
    <w:rsid w:val="008D272C"/>
  </w:style>
  <w:style w:type="paragraph" w:customStyle="1" w:styleId="700D8700923F4C5189D8EA263E10AC4F">
    <w:name w:val="700D8700923F4C5189D8EA263E10AC4F"/>
    <w:rsid w:val="008D272C"/>
  </w:style>
  <w:style w:type="paragraph" w:customStyle="1" w:styleId="42A828356297425CAF69FD3D9316784B">
    <w:name w:val="42A828356297425CAF69FD3D9316784B"/>
    <w:rsid w:val="008D272C"/>
  </w:style>
  <w:style w:type="paragraph" w:customStyle="1" w:styleId="1CA893DAED9F48E3820B378E345AFBE9">
    <w:name w:val="1CA893DAED9F48E3820B378E345AFBE9"/>
    <w:rsid w:val="008D272C"/>
  </w:style>
  <w:style w:type="paragraph" w:customStyle="1" w:styleId="D9FD4ABCA0EE48059150B9753EC63B06">
    <w:name w:val="D9FD4ABCA0EE48059150B9753EC63B06"/>
    <w:rsid w:val="008D272C"/>
  </w:style>
  <w:style w:type="paragraph" w:customStyle="1" w:styleId="DE4FEF44E36841069A9E3E4930CFF4AC">
    <w:name w:val="DE4FEF44E36841069A9E3E4930CFF4AC"/>
    <w:rsid w:val="008D272C"/>
  </w:style>
  <w:style w:type="paragraph" w:customStyle="1" w:styleId="C3BC04E38571417FB020C6A20BCF414D">
    <w:name w:val="C3BC04E38571417FB020C6A20BCF414D"/>
    <w:rsid w:val="008D272C"/>
  </w:style>
  <w:style w:type="paragraph" w:customStyle="1" w:styleId="60E572D6310D4D839201BBC37AEE023A">
    <w:name w:val="60E572D6310D4D839201BBC37AEE023A"/>
    <w:rsid w:val="008D272C"/>
  </w:style>
  <w:style w:type="paragraph" w:customStyle="1" w:styleId="D5BFEBA21B1E43D4BE14FD38173EC658">
    <w:name w:val="D5BFEBA21B1E43D4BE14FD38173EC658"/>
    <w:rsid w:val="008D272C"/>
  </w:style>
  <w:style w:type="paragraph" w:customStyle="1" w:styleId="D1CC8892F7D34667B3C463693F7177A0">
    <w:name w:val="D1CC8892F7D34667B3C463693F7177A0"/>
    <w:rsid w:val="008D272C"/>
  </w:style>
  <w:style w:type="paragraph" w:customStyle="1" w:styleId="193A1AEA5F034BB2AE8E59B0E9F98E25">
    <w:name w:val="193A1AEA5F034BB2AE8E59B0E9F98E25"/>
    <w:rsid w:val="008D272C"/>
  </w:style>
  <w:style w:type="paragraph" w:customStyle="1" w:styleId="D645513A26144519B053DDF79E4C9E79">
    <w:name w:val="D645513A26144519B053DDF79E4C9E79"/>
    <w:rsid w:val="008D272C"/>
  </w:style>
  <w:style w:type="paragraph" w:customStyle="1" w:styleId="A45F9D295A674E9F8123B72E9029C150">
    <w:name w:val="A45F9D295A674E9F8123B72E9029C150"/>
    <w:rsid w:val="008D272C"/>
  </w:style>
  <w:style w:type="paragraph" w:customStyle="1" w:styleId="B2A364BFB9584F66A8E1228671D8AA7A">
    <w:name w:val="B2A364BFB9584F66A8E1228671D8AA7A"/>
    <w:rsid w:val="008D272C"/>
  </w:style>
  <w:style w:type="paragraph" w:customStyle="1" w:styleId="8F237FFF557F4E1999EE7961EA003F8A">
    <w:name w:val="8F237FFF557F4E1999EE7961EA003F8A"/>
    <w:rsid w:val="008D2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hipping labels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(Blue Background design).dotx</Template>
  <TotalTime>36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panayiota michaelidou</dc:creator>
  <cp:keywords>EasyBusiness</cp:keywords>
  <cp:lastModifiedBy>panayiota michaelidou</cp:lastModifiedBy>
  <cp:revision>5</cp:revision>
  <cp:lastPrinted>2018-04-25T18:42:00Z</cp:lastPrinted>
  <dcterms:created xsi:type="dcterms:W3CDTF">2018-04-25T17:41:00Z</dcterms:created>
  <dcterms:modified xsi:type="dcterms:W3CDTF">2018-04-25T19:04:00Z</dcterms:modified>
  <cp:version/>
</cp:coreProperties>
</file>