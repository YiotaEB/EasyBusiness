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6F55" w14:textId="78613498" w:rsidR="009C6C73" w:rsidRDefault="0043420A">
      <w:pPr>
        <w:pStyle w:val="Logo"/>
      </w:pPr>
      <w:r>
        <w:drawing>
          <wp:inline distT="0" distB="0" distL="0" distR="0" wp14:anchorId="1B9A43D0" wp14:editId="078C0FE9">
            <wp:extent cx="1057275" cy="107930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009" cy="11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4163" w14:textId="77777777" w:rsidR="009C6C73" w:rsidRDefault="009C6C73">
      <w:pPr>
        <w:pStyle w:val="Logo"/>
      </w:pPr>
    </w:p>
    <w:p w14:paraId="6B396F30" w14:textId="769DA52C" w:rsidR="00571ABD" w:rsidRPr="009C6C73" w:rsidRDefault="009C6C73">
      <w:pPr>
        <w:pStyle w:val="Heading1"/>
        <w:rPr>
          <w:color w:val="0070C0"/>
        </w:rPr>
      </w:pPr>
      <w:r w:rsidRPr="009C6C73">
        <w:rPr>
          <w:color w:val="0070C0"/>
        </w:rPr>
        <w:t>EMployee</w:t>
      </w:r>
      <w:r w:rsidR="005E41F4">
        <w:rPr>
          <w:color w:val="0070C0"/>
        </w:rPr>
        <w:t>s</w:t>
      </w:r>
      <w:r>
        <w:rPr>
          <w:color w:val="0070C0"/>
        </w:rPr>
        <w:t>:</w:t>
      </w:r>
    </w:p>
    <w:tbl>
      <w:tblPr>
        <w:tblStyle w:val="ListTable1Light-Accent6"/>
        <w:tblW w:w="11660" w:type="dxa"/>
        <w:tblInd w:w="-410" w:type="dxa"/>
        <w:tblLook w:val="04A0" w:firstRow="1" w:lastRow="0" w:firstColumn="1" w:lastColumn="0" w:noHBand="0" w:noVBand="1"/>
      </w:tblPr>
      <w:tblGrid>
        <w:gridCol w:w="1431"/>
        <w:gridCol w:w="1647"/>
        <w:gridCol w:w="1620"/>
        <w:gridCol w:w="1407"/>
        <w:gridCol w:w="1396"/>
        <w:gridCol w:w="1905"/>
        <w:gridCol w:w="1188"/>
        <w:gridCol w:w="1066"/>
      </w:tblGrid>
      <w:tr w:rsidR="006F41D0" w:rsidRPr="0043420A" w14:paraId="13C5E714" w14:textId="65644BED" w:rsidTr="006F4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659FBEC" w14:textId="3916F7A1" w:rsidR="006F41D0" w:rsidRPr="009C6C73" w:rsidRDefault="006F41D0" w:rsidP="0043420A">
            <w:pPr>
              <w:rPr>
                <w:b w:val="0"/>
              </w:rPr>
            </w:pPr>
            <w:r>
              <w:rPr>
                <w:b w:val="0"/>
                <w:color w:val="0070C0"/>
              </w:rPr>
              <w:t>Name</w:t>
            </w:r>
          </w:p>
        </w:tc>
        <w:tc>
          <w:tcPr>
            <w:tcW w:w="1647" w:type="dxa"/>
          </w:tcPr>
          <w:p w14:paraId="05226694" w14:textId="6E1592A0" w:rsidR="006F41D0" w:rsidRPr="0043420A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Last name</w:t>
            </w:r>
          </w:p>
        </w:tc>
        <w:tc>
          <w:tcPr>
            <w:tcW w:w="1620" w:type="dxa"/>
          </w:tcPr>
          <w:p w14:paraId="361D3A3F" w14:textId="3BE298EB" w:rsidR="006F41D0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Position</w:t>
            </w:r>
          </w:p>
        </w:tc>
        <w:tc>
          <w:tcPr>
            <w:tcW w:w="1407" w:type="dxa"/>
          </w:tcPr>
          <w:p w14:paraId="2585060F" w14:textId="55B98836" w:rsidR="006F41D0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Date hired</w:t>
            </w:r>
          </w:p>
        </w:tc>
        <w:tc>
          <w:tcPr>
            <w:tcW w:w="1396" w:type="dxa"/>
          </w:tcPr>
          <w:p w14:paraId="4E37AAA6" w14:textId="4D3D730E" w:rsidR="006F41D0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905" w:type="dxa"/>
          </w:tcPr>
          <w:p w14:paraId="625964F7" w14:textId="78E6FCCD" w:rsidR="006F41D0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88" w:type="dxa"/>
          </w:tcPr>
          <w:p w14:paraId="77FA9B8D" w14:textId="6D39DB33" w:rsidR="006F41D0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  <w:tc>
          <w:tcPr>
            <w:tcW w:w="1066" w:type="dxa"/>
          </w:tcPr>
          <w:p w14:paraId="49FF74AF" w14:textId="5F89C533" w:rsidR="006F41D0" w:rsidRDefault="006F41D0" w:rsidP="00434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</w:tr>
      <w:tr w:rsidR="006F41D0" w:rsidRPr="0043420A" w14:paraId="0C8F31B7" w14:textId="47EA7B20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A3E9D4B" w14:textId="3D824455" w:rsidR="006F41D0" w:rsidRPr="0043420A" w:rsidRDefault="006F41D0" w:rsidP="0043420A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1647" w:type="dxa"/>
          </w:tcPr>
          <w:p w14:paraId="3F251479" w14:textId="79975419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95B0DBA" w14:textId="191C9BF2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229B38E" w14:textId="625605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69A4E898" w14:textId="2D1D9125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3972B8C9" w14:textId="19A369C6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64459B39" w14:textId="7A11D849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64AAD2C" w14:textId="6D809CF2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37E9F48A" w14:textId="65B324A3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C72DF18" w14:textId="50C0BAA8" w:rsidR="006F41D0" w:rsidRPr="0043420A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0DE57C9B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343F390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60422FC9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0DDED123" w14:textId="24DA2821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6D87907B" w14:textId="767BFE7C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64169989" w14:textId="0127C39A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21985FF" w14:textId="5D60C29B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1EB13656" w14:textId="79788192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5572EBF" w14:textId="0CC5A1CA" w:rsidR="006F41D0" w:rsidRPr="0043420A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1CA91C59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35C1F8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EAAECEB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6F4B1AE2" w14:textId="66301BE4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24B0C78C" w14:textId="3809E962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58A51617" w14:textId="04BEBEF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3C1AB67A" w14:textId="520D05D1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7C621C3F" w14:textId="396F88CB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7806EC8" w14:textId="14DC854C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4526CBB8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583FD41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3680624A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26AA7B36" w14:textId="5E4FCD35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45C95166" w14:textId="2F53387A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412F85CF" w14:textId="2CE41A15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857CFF8" w14:textId="504D512A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06603211" w14:textId="4B026878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F7E36F8" w14:textId="6AF26FF3" w:rsidR="006F41D0" w:rsidRPr="009C6C73" w:rsidRDefault="006F41D0" w:rsidP="0043420A">
            <w:pPr>
              <w:rPr>
                <w:bCs w:val="0"/>
                <w:caps/>
              </w:rPr>
            </w:pPr>
          </w:p>
        </w:tc>
        <w:tc>
          <w:tcPr>
            <w:tcW w:w="1647" w:type="dxa"/>
          </w:tcPr>
          <w:p w14:paraId="780F84A2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3CEEED7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31906DA8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074F868A" w14:textId="76478A45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7C9332E3" w14:textId="754586C1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B95E16E" w14:textId="5744919E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D807EBD" w14:textId="572D2FF6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048F4BBE" w14:textId="4E69482D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3D61E805" w14:textId="71BDB815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700ED85D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2CBE37C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78A497FE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57173035" w14:textId="0CCB91CA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3C8927BD" w14:textId="10E90951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6488AB97" w14:textId="36141C29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400AB24" w14:textId="3FF63CD6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2FE33649" w14:textId="5AD0776A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FFE3131" w14:textId="164BF2BF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55B22FDE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A4E711A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77CFACE8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5776189D" w14:textId="5D67F284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75575ADB" w14:textId="2FA13B8B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29DE835C" w14:textId="74C64524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569744F1" w14:textId="6A2BB57E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65BD990E" w14:textId="77777777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BEC9160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1D91F927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4100884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76235E08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45DB4DF2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094A0C44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8C54DE3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449FEB7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661A8903" w14:textId="77777777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DDFB420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6A0E166D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97F3588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60356564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7B7F9600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68AA74AF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6E4B52FC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5ABB7F96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2BEAEF7A" w14:textId="77777777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34EF9415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6610B2AF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9A3C13C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A38F696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46589F86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50ECB903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2482800F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3D777C5E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6E5D44AB" w14:textId="77777777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076E0A2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7B947539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9620BC3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1169FBA7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29E7F7E8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431E48A3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BD56862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45126945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60384522" w14:textId="77777777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3DF85189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7A5CC983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4AB9123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54EBD0F1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75BB9699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388D5EBF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2278A645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98F7997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02079D59" w14:textId="77777777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F102A05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1A28C002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85ADD6D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40ED6A20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6F0D2B0F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6739CBB1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2F483F36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1ADC267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5EC013AD" w14:textId="77777777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032BBB3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05576E04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6243479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35FDAF18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6032FAD7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1ECE031E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605A56C9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04C04267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09E124CF" w14:textId="77777777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8E3D26C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470C41B1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C40EF94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2233D729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39D203EE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48ED989A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5E042F4C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61977144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76618480" w14:textId="36234CB4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B26B949" w14:textId="7AAC3943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079EE91C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8C229C6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4B0601EF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2310044A" w14:textId="75294341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08E30F5F" w14:textId="689B260F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4668874E" w14:textId="3345693D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25A4D738" w14:textId="58621911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329732B2" w14:textId="77777777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63938FC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0C4C0B1E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C534335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14622C5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7AB0A339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6572C2BC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EA5836E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2EB00AB3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1D0" w:rsidRPr="0043420A" w14:paraId="27009272" w14:textId="77777777" w:rsidTr="006F4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148B879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1DD9CEB4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7DB9393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4DB9537B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59C470CC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60281727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7D0D1339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79A76CA9" w14:textId="77777777" w:rsidR="006F41D0" w:rsidRPr="0043420A" w:rsidRDefault="006F41D0" w:rsidP="00434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1D0" w:rsidRPr="0043420A" w14:paraId="776A29A8" w14:textId="77777777" w:rsidTr="006F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4E7C933" w14:textId="77777777" w:rsidR="006F41D0" w:rsidRDefault="006F41D0" w:rsidP="0043420A">
            <w:pPr>
              <w:rPr>
                <w:b w:val="0"/>
              </w:rPr>
            </w:pPr>
          </w:p>
        </w:tc>
        <w:tc>
          <w:tcPr>
            <w:tcW w:w="1647" w:type="dxa"/>
          </w:tcPr>
          <w:p w14:paraId="1B1E7954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B215026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480CAA54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28EF4158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7DAA84DD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11B7FF75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</w:tcPr>
          <w:p w14:paraId="5ACFF801" w14:textId="77777777" w:rsidR="006F41D0" w:rsidRPr="0043420A" w:rsidRDefault="006F41D0" w:rsidP="00434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5C2721" w14:textId="42B5D137" w:rsidR="0043420A" w:rsidRPr="0043420A" w:rsidRDefault="0043420A" w:rsidP="0043420A"/>
    <w:sectPr w:rsidR="0043420A" w:rsidRPr="0043420A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B6046" w14:textId="77777777" w:rsidR="003616F2" w:rsidRDefault="003616F2">
      <w:r>
        <w:separator/>
      </w:r>
    </w:p>
  </w:endnote>
  <w:endnote w:type="continuationSeparator" w:id="0">
    <w:p w14:paraId="1543707B" w14:textId="77777777" w:rsidR="003616F2" w:rsidRDefault="0036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9ED1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FBEAE" w14:textId="77777777" w:rsidR="003616F2" w:rsidRDefault="003616F2">
      <w:r>
        <w:separator/>
      </w:r>
    </w:p>
  </w:footnote>
  <w:footnote w:type="continuationSeparator" w:id="0">
    <w:p w14:paraId="0157DEAF" w14:textId="77777777" w:rsidR="003616F2" w:rsidRDefault="00361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A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37E27"/>
    <w:rsid w:val="00267213"/>
    <w:rsid w:val="002B07FF"/>
    <w:rsid w:val="003616F2"/>
    <w:rsid w:val="003A12B5"/>
    <w:rsid w:val="00413740"/>
    <w:rsid w:val="0043420A"/>
    <w:rsid w:val="004412CB"/>
    <w:rsid w:val="0048263E"/>
    <w:rsid w:val="004835D4"/>
    <w:rsid w:val="004A1D74"/>
    <w:rsid w:val="004A4768"/>
    <w:rsid w:val="004D0129"/>
    <w:rsid w:val="00544F0A"/>
    <w:rsid w:val="00571ABD"/>
    <w:rsid w:val="005E41F4"/>
    <w:rsid w:val="00602D15"/>
    <w:rsid w:val="0068098F"/>
    <w:rsid w:val="006952EB"/>
    <w:rsid w:val="006F41D0"/>
    <w:rsid w:val="0070244F"/>
    <w:rsid w:val="0075176C"/>
    <w:rsid w:val="00860BE1"/>
    <w:rsid w:val="00875DA4"/>
    <w:rsid w:val="00917EAE"/>
    <w:rsid w:val="009C6C73"/>
    <w:rsid w:val="00AE6673"/>
    <w:rsid w:val="00B109B2"/>
    <w:rsid w:val="00BA5045"/>
    <w:rsid w:val="00C048FB"/>
    <w:rsid w:val="00C2505B"/>
    <w:rsid w:val="00C464FA"/>
    <w:rsid w:val="00D11F1F"/>
    <w:rsid w:val="00DC4535"/>
    <w:rsid w:val="00E365B1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0346D"/>
  <w15:chartTrackingRefBased/>
  <w15:docId w15:val="{B112EA46-C252-4A6E-B74F-975EF06E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43420A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ay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A2929A2-D986-4595-BE6B-E0EC8227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panayiota michaelidou</dc:creator>
  <cp:lastModifiedBy>panayiota michaelidou</cp:lastModifiedBy>
  <cp:revision>2</cp:revision>
  <cp:lastPrinted>2018-04-25T18:43:00Z</cp:lastPrinted>
  <dcterms:created xsi:type="dcterms:W3CDTF">2018-05-04T14:12:00Z</dcterms:created>
  <dcterms:modified xsi:type="dcterms:W3CDTF">2018-05-04T14:12:00Z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