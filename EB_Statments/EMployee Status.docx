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6F55" w14:textId="78613498" w:rsidR="009C6C73" w:rsidRDefault="0043420A">
      <w:pPr>
        <w:pStyle w:val="Logo"/>
      </w:pPr>
      <w:bookmarkStart w:id="0" w:name="_GoBack"/>
      <w:bookmarkEnd w:id="0"/>
      <w:r>
        <w:drawing>
          <wp:inline distT="0" distB="0" distL="0" distR="0" wp14:anchorId="1B9A43D0" wp14:editId="078C0FE9">
            <wp:extent cx="1057275" cy="10793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09" cy="11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4163" w14:textId="77777777" w:rsidR="009C6C73" w:rsidRDefault="009C6C73">
      <w:pPr>
        <w:pStyle w:val="Logo"/>
      </w:pPr>
    </w:p>
    <w:p w14:paraId="6B396F30" w14:textId="2E33B885" w:rsidR="00571ABD" w:rsidRPr="009C6C73" w:rsidRDefault="009C6C73">
      <w:pPr>
        <w:pStyle w:val="Heading1"/>
        <w:rPr>
          <w:color w:val="0070C0"/>
        </w:rPr>
      </w:pPr>
      <w:r w:rsidRPr="009C6C73">
        <w:rPr>
          <w:color w:val="0070C0"/>
        </w:rPr>
        <w:t>EMployee Status</w:t>
      </w:r>
      <w:r>
        <w:rPr>
          <w:color w:val="0070C0"/>
        </w:rPr>
        <w:t>:</w:t>
      </w:r>
    </w:p>
    <w:tbl>
      <w:tblPr>
        <w:tblStyle w:val="PlainTable3"/>
        <w:tblW w:w="0" w:type="auto"/>
        <w:tblInd w:w="817" w:type="dxa"/>
        <w:tblLook w:val="04A0" w:firstRow="1" w:lastRow="0" w:firstColumn="1" w:lastColumn="0" w:noHBand="0" w:noVBand="1"/>
      </w:tblPr>
      <w:tblGrid>
        <w:gridCol w:w="2700"/>
        <w:gridCol w:w="6480"/>
      </w:tblGrid>
      <w:tr w:rsidR="0043420A" w:rsidRPr="0043420A" w14:paraId="13C5E714" w14:textId="77777777" w:rsidTr="009C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4659FBEC" w14:textId="36845046" w:rsidR="0043420A" w:rsidRPr="009C6C73" w:rsidRDefault="0043420A" w:rsidP="0043420A">
            <w:pPr>
              <w:rPr>
                <w:b w:val="0"/>
              </w:rPr>
            </w:pPr>
            <w:r w:rsidRPr="009C6C73">
              <w:rPr>
                <w:b w:val="0"/>
                <w:caps w:val="0"/>
                <w:color w:val="0070C0"/>
              </w:rPr>
              <w:t>Employee information</w:t>
            </w:r>
          </w:p>
        </w:tc>
        <w:tc>
          <w:tcPr>
            <w:tcW w:w="6480" w:type="dxa"/>
          </w:tcPr>
          <w:p w14:paraId="05226694" w14:textId="77777777" w:rsidR="0043420A" w:rsidRPr="0043420A" w:rsidRDefault="0043420A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3420A" w:rsidRPr="0043420A" w14:paraId="0C8F31B7" w14:textId="77777777" w:rsidTr="009C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A3E9D4B" w14:textId="015034A1" w:rsidR="0043420A" w:rsidRPr="0043420A" w:rsidRDefault="0043420A" w:rsidP="0043420A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9C6C73">
              <w:rPr>
                <w:b w:val="0"/>
                <w:caps w:val="0"/>
              </w:rPr>
              <w:t>ame</w:t>
            </w:r>
          </w:p>
        </w:tc>
        <w:tc>
          <w:tcPr>
            <w:tcW w:w="6480" w:type="dxa"/>
          </w:tcPr>
          <w:p w14:paraId="3F251479" w14:textId="77777777" w:rsidR="0043420A" w:rsidRPr="0043420A" w:rsidRDefault="0043420A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20A" w:rsidRPr="0043420A" w14:paraId="37E9F48A" w14:textId="77777777" w:rsidTr="009C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C72DF18" w14:textId="24A8647E" w:rsidR="0043420A" w:rsidRPr="0043420A" w:rsidRDefault="009C6C73" w:rsidP="0043420A">
            <w:pPr>
              <w:rPr>
                <w:b w:val="0"/>
              </w:rPr>
            </w:pPr>
            <w:r>
              <w:rPr>
                <w:b w:val="0"/>
                <w:caps w:val="0"/>
              </w:rPr>
              <w:t>Last name</w:t>
            </w:r>
          </w:p>
        </w:tc>
        <w:tc>
          <w:tcPr>
            <w:tcW w:w="6480" w:type="dxa"/>
          </w:tcPr>
          <w:p w14:paraId="0DE57C9B" w14:textId="77777777" w:rsidR="0043420A" w:rsidRPr="0043420A" w:rsidRDefault="0043420A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A" w:rsidRPr="0043420A" w14:paraId="1EB13656" w14:textId="77777777" w:rsidTr="009C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5572EBF" w14:textId="631161F1" w:rsidR="0043420A" w:rsidRPr="0043420A" w:rsidRDefault="009C6C73" w:rsidP="0043420A">
            <w:pPr>
              <w:rPr>
                <w:b w:val="0"/>
              </w:rPr>
            </w:pPr>
            <w:r>
              <w:rPr>
                <w:b w:val="0"/>
                <w:caps w:val="0"/>
              </w:rPr>
              <w:t>Position</w:t>
            </w:r>
          </w:p>
        </w:tc>
        <w:tc>
          <w:tcPr>
            <w:tcW w:w="6480" w:type="dxa"/>
          </w:tcPr>
          <w:p w14:paraId="1CA91C59" w14:textId="77777777" w:rsidR="0043420A" w:rsidRPr="0043420A" w:rsidRDefault="0043420A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C73" w:rsidRPr="0043420A" w14:paraId="7C621C3F" w14:textId="77777777" w:rsidTr="009C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7806EC8" w14:textId="3DA9484D" w:rsidR="009C6C73" w:rsidRDefault="009C6C73" w:rsidP="0043420A">
            <w:pPr>
              <w:rPr>
                <w:b w:val="0"/>
              </w:rPr>
            </w:pPr>
            <w:r>
              <w:rPr>
                <w:b w:val="0"/>
                <w:caps w:val="0"/>
              </w:rPr>
              <w:t>Telephone</w:t>
            </w:r>
          </w:p>
        </w:tc>
        <w:tc>
          <w:tcPr>
            <w:tcW w:w="6480" w:type="dxa"/>
          </w:tcPr>
          <w:p w14:paraId="4526CBB8" w14:textId="77777777" w:rsidR="009C6C73" w:rsidRPr="0043420A" w:rsidRDefault="009C6C73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A" w:rsidRPr="0043420A" w14:paraId="06603211" w14:textId="77777777" w:rsidTr="009C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F7E36F8" w14:textId="15A9FED8" w:rsidR="009C6C73" w:rsidRPr="009C6C73" w:rsidRDefault="009C6C73" w:rsidP="0043420A">
            <w:pPr>
              <w:rPr>
                <w:bCs w:val="0"/>
                <w:caps w:val="0"/>
              </w:rPr>
            </w:pPr>
            <w:r>
              <w:rPr>
                <w:b w:val="0"/>
                <w:caps w:val="0"/>
              </w:rPr>
              <w:t>Address</w:t>
            </w:r>
          </w:p>
        </w:tc>
        <w:tc>
          <w:tcPr>
            <w:tcW w:w="6480" w:type="dxa"/>
          </w:tcPr>
          <w:p w14:paraId="780F84A2" w14:textId="77777777" w:rsidR="0043420A" w:rsidRPr="0043420A" w:rsidRDefault="0043420A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C73" w:rsidRPr="0043420A" w14:paraId="048F4BBE" w14:textId="77777777" w:rsidTr="009C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D61E805" w14:textId="32CF3129" w:rsidR="009C6C73" w:rsidRDefault="009C6C73" w:rsidP="0043420A">
            <w:pPr>
              <w:rPr>
                <w:b w:val="0"/>
              </w:rPr>
            </w:pPr>
            <w:r>
              <w:rPr>
                <w:b w:val="0"/>
                <w:caps w:val="0"/>
              </w:rPr>
              <w:t>City</w:t>
            </w:r>
          </w:p>
        </w:tc>
        <w:tc>
          <w:tcPr>
            <w:tcW w:w="6480" w:type="dxa"/>
          </w:tcPr>
          <w:p w14:paraId="700ED85D" w14:textId="77777777" w:rsidR="009C6C73" w:rsidRPr="0043420A" w:rsidRDefault="009C6C73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C73" w:rsidRPr="0043420A" w14:paraId="2FE33649" w14:textId="77777777" w:rsidTr="009C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FFE3131" w14:textId="2CF4249A" w:rsidR="009C6C73" w:rsidRDefault="009C6C73" w:rsidP="0043420A">
            <w:pPr>
              <w:rPr>
                <w:b w:val="0"/>
              </w:rPr>
            </w:pPr>
            <w:r>
              <w:rPr>
                <w:b w:val="0"/>
                <w:caps w:val="0"/>
              </w:rPr>
              <w:t>Country</w:t>
            </w:r>
          </w:p>
        </w:tc>
        <w:tc>
          <w:tcPr>
            <w:tcW w:w="6480" w:type="dxa"/>
          </w:tcPr>
          <w:p w14:paraId="55B22FDE" w14:textId="77777777" w:rsidR="009C6C73" w:rsidRPr="0043420A" w:rsidRDefault="009C6C73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C73" w:rsidRPr="0043420A" w14:paraId="76618480" w14:textId="77777777" w:rsidTr="009C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B26B949" w14:textId="2ECA9A4F" w:rsidR="009C6C73" w:rsidRDefault="009C6C73" w:rsidP="0043420A">
            <w:pPr>
              <w:rPr>
                <w:b w:val="0"/>
              </w:rPr>
            </w:pPr>
            <w:r>
              <w:rPr>
                <w:b w:val="0"/>
                <w:caps w:val="0"/>
              </w:rPr>
              <w:t>Date hired</w:t>
            </w:r>
          </w:p>
        </w:tc>
        <w:tc>
          <w:tcPr>
            <w:tcW w:w="6480" w:type="dxa"/>
          </w:tcPr>
          <w:p w14:paraId="079EE91C" w14:textId="77777777" w:rsidR="009C6C73" w:rsidRPr="0043420A" w:rsidRDefault="009C6C73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5C2721" w14:textId="42B5D137" w:rsidR="0043420A" w:rsidRPr="0043420A" w:rsidRDefault="0043420A" w:rsidP="0043420A"/>
    <w:sectPr w:rsidR="0043420A" w:rsidRPr="0043420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3D3F" w14:textId="77777777" w:rsidR="00544F0A" w:rsidRDefault="00544F0A">
      <w:r>
        <w:separator/>
      </w:r>
    </w:p>
  </w:endnote>
  <w:endnote w:type="continuationSeparator" w:id="0">
    <w:p w14:paraId="1A6F6574" w14:textId="77777777" w:rsidR="00544F0A" w:rsidRDefault="0054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9ED1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25D3" w14:textId="77777777" w:rsidR="00544F0A" w:rsidRDefault="00544F0A">
      <w:r>
        <w:separator/>
      </w:r>
    </w:p>
  </w:footnote>
  <w:footnote w:type="continuationSeparator" w:id="0">
    <w:p w14:paraId="72CAD0E4" w14:textId="77777777" w:rsidR="00544F0A" w:rsidRDefault="00544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A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37E27"/>
    <w:rsid w:val="00267213"/>
    <w:rsid w:val="002B07FF"/>
    <w:rsid w:val="003A12B5"/>
    <w:rsid w:val="00413740"/>
    <w:rsid w:val="0043420A"/>
    <w:rsid w:val="004412CB"/>
    <w:rsid w:val="0048263E"/>
    <w:rsid w:val="004835D4"/>
    <w:rsid w:val="004A1D74"/>
    <w:rsid w:val="004A4768"/>
    <w:rsid w:val="004D0129"/>
    <w:rsid w:val="00544F0A"/>
    <w:rsid w:val="00571ABD"/>
    <w:rsid w:val="00602D15"/>
    <w:rsid w:val="0068098F"/>
    <w:rsid w:val="006952EB"/>
    <w:rsid w:val="0070244F"/>
    <w:rsid w:val="0075176C"/>
    <w:rsid w:val="00860BE1"/>
    <w:rsid w:val="00875DA4"/>
    <w:rsid w:val="00917EAE"/>
    <w:rsid w:val="009C6C73"/>
    <w:rsid w:val="00AE6673"/>
    <w:rsid w:val="00B109B2"/>
    <w:rsid w:val="00BA5045"/>
    <w:rsid w:val="00C048FB"/>
    <w:rsid w:val="00C2505B"/>
    <w:rsid w:val="00C464FA"/>
    <w:rsid w:val="00D11F1F"/>
    <w:rsid w:val="00DC4535"/>
    <w:rsid w:val="00E365B1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0346D"/>
  <w15:chartTrackingRefBased/>
  <w15:docId w15:val="{B112EA46-C252-4A6E-B74F-975EF06E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43420A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ay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29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panayiota michaelidou</dc:creator>
  <cp:lastModifiedBy>panayiota michaelidou</cp:lastModifiedBy>
  <cp:revision>2</cp:revision>
  <cp:lastPrinted>2018-04-25T18:43:00Z</cp:lastPrinted>
  <dcterms:created xsi:type="dcterms:W3CDTF">2018-04-25T18:25:00Z</dcterms:created>
  <dcterms:modified xsi:type="dcterms:W3CDTF">2018-04-25T19:04:00Z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